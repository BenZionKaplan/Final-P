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6BDAB07E" w:rsid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FB1BCD9" w14:textId="77777777" w:rsidR="0040679B" w:rsidRPr="007D0F43" w:rsidRDefault="0040679B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tblpPr w:leftFromText="180" w:rightFromText="180" w:horzAnchor="page" w:tblpX="646" w:tblpY="525"/>
        <w:bidiVisual/>
        <w:tblW w:w="99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63"/>
        <w:gridCol w:w="2120"/>
        <w:gridCol w:w="2430"/>
        <w:gridCol w:w="1961"/>
        <w:gridCol w:w="810"/>
        <w:gridCol w:w="1238"/>
      </w:tblGrid>
      <w:tr w:rsidR="007D0F43" w:rsidRPr="00841048" w14:paraId="422D0452" w14:textId="77777777" w:rsidTr="00C9196D">
        <w:trPr>
          <w:cantSplit/>
          <w:trHeight w:val="669"/>
          <w:tblHeader/>
        </w:trPr>
        <w:tc>
          <w:tcPr>
            <w:tcW w:w="136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03E13892" w:rsidR="007D0F43" w:rsidRPr="00841048" w:rsidRDefault="00553B4E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296FD14A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553B4E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בפועל</w:t>
            </w:r>
          </w:p>
        </w:tc>
        <w:tc>
          <w:tcPr>
            <w:tcW w:w="8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C9196D">
        <w:trPr>
          <w:cantSplit/>
          <w:trHeight w:val="261"/>
        </w:trPr>
        <w:tc>
          <w:tcPr>
            <w:tcW w:w="136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5408ADB9" w:rsidR="007D0F43" w:rsidRPr="00841048" w:rsidRDefault="00553B4E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553B4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הוספה לסל עם חריגה מהמספר הנתון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1C1BABCB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לא ניתן יהיה לבצע הזמנה שהיא מעל הכמות שישנה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7BBA8B0B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ישנו באג באתר ניתן לבצע הזמנות בכמות לא תקינה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27A38AC0" w:rsidR="007D0F43" w:rsidRPr="00841048" w:rsidRDefault="00C17AF3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62171AD6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נקלטה הזמנה במספר גבוה מהקיים במלאי</w:t>
            </w:r>
          </w:p>
        </w:tc>
      </w:tr>
      <w:tr w:rsidR="00841048" w:rsidRPr="00841048" w14:paraId="3732747D" w14:textId="77777777" w:rsidTr="00C9196D">
        <w:trPr>
          <w:cantSplit/>
          <w:trHeight w:val="184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6824E0E9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הכנס  למערכת דרך דפדפן </w:t>
            </w:r>
            <w:r w:rsidRPr="00DE7AF1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75745BC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תקין, ללא גלישת טקסט, ערבוב מילים  וכו'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3D91FFA1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תקין, ללא גלישת טקסט, ערבוב מילים וכו'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499A8CFD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5FE8B46D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נתמך באופן מלא</w:t>
            </w:r>
          </w:p>
        </w:tc>
      </w:tr>
      <w:tr w:rsidR="00841048" w:rsidRPr="00841048" w14:paraId="11684D03" w14:textId="77777777" w:rsidTr="00C9196D">
        <w:trPr>
          <w:cantSplit/>
          <w:trHeight w:val="184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580D19A7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בדוק אם קיים כפתור נגישות לבעלי מוגבלויות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443D3460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קיים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02266DD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לא קיים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7C87713F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6362BA65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סכנת תביעה</w:t>
            </w:r>
          </w:p>
        </w:tc>
      </w:tr>
      <w:tr w:rsidR="00841048" w:rsidRPr="00841048" w14:paraId="654ED4BC" w14:textId="77777777" w:rsidTr="00C9196D">
        <w:trPr>
          <w:cantSplit/>
          <w:trHeight w:val="193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40679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C2AC5B" w14:textId="5B34D2EE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בחינת הטקסט המוצג בדף הראשי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B5B0226" w14:textId="7DF2ECCC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טקסט ברור וקריא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D6E615F" w14:textId="57C7FB58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DE7AF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טקסט ברור וקריא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E9A2CD7" w14:textId="0C11DF22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6BB6F7D7" w14:textId="6AD8E4EA" w:rsidR="007D0F43" w:rsidRPr="00841048" w:rsidRDefault="00DE7AF1" w:rsidP="0040679B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טקסט ברור</w:t>
            </w:r>
          </w:p>
        </w:tc>
      </w:tr>
      <w:tr w:rsidR="00C9196D" w:rsidRPr="00841048" w14:paraId="0BE8F883" w14:textId="77777777" w:rsidTr="00C9196D">
        <w:trPr>
          <w:cantSplit/>
          <w:trHeight w:val="475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F2497" w14:textId="73A88298" w:rsidR="00C9196D" w:rsidRPr="00841048" w:rsidRDefault="00C9196D" w:rsidP="0040679B">
            <w:pPr>
              <w:jc w:val="center"/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B8254" w14:textId="54FF7447" w:rsidR="00C9196D" w:rsidRPr="00DE7AF1" w:rsidRDefault="00C9196D" w:rsidP="0040679B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בחינת תצוגת החיות במסך הראשי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3C9AC" w14:textId="6D4D3FCA" w:rsidR="00C9196D" w:rsidRPr="00DE7AF1" w:rsidRDefault="00C9196D" w:rsidP="0040679B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משפחות החיות מוצגות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CC0C0" w14:textId="4862B703" w:rsidR="00C9196D" w:rsidRPr="00DE7AF1" w:rsidRDefault="00C9196D" w:rsidP="0040679B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משפחות החיות מוצגות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B437D" w14:textId="349884D8" w:rsidR="00C9196D" w:rsidRDefault="00C9196D" w:rsidP="0040679B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790607" w14:textId="53099C3C" w:rsidR="00C9196D" w:rsidRDefault="00C9196D" w:rsidP="0040679B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מוצג באופן ברור</w:t>
            </w:r>
          </w:p>
        </w:tc>
      </w:tr>
      <w:tr w:rsidR="00C9196D" w:rsidRPr="00841048" w14:paraId="4C1A355A" w14:textId="77777777" w:rsidTr="00C9196D">
        <w:trPr>
          <w:cantSplit/>
          <w:trHeight w:val="397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50833" w14:textId="3C349B66" w:rsidR="00C9196D" w:rsidRPr="00841048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883BD" w14:textId="4818CF52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חיפוש חיה שאינה קיימת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2C320" w14:textId="1FD0BDE5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אין נתונים ומוצגת הודעה על כך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477D1" w14:textId="3E400AF0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אין נתונים אך לא מוצגת הודעה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57AEC" w14:textId="6D745316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F97C17" w14:textId="22A454B3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-</w:t>
            </w:r>
          </w:p>
        </w:tc>
      </w:tr>
      <w:tr w:rsidR="00C9196D" w:rsidRPr="00841048" w14:paraId="135A9051" w14:textId="77777777" w:rsidTr="00C9196D">
        <w:trPr>
          <w:cantSplit/>
          <w:trHeight w:val="403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2C10F" w14:textId="23502062" w:rsidR="00C9196D" w:rsidRPr="00841048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509C7" w14:textId="0E4F45CA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מעבר לדף תת קטגוריה עי לחיצה על לינק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51361" w14:textId="4030DD24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תת הקטגוריה הנבחרת מוצגת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52775" w14:textId="54DE9F70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תת הקטגוריה מוצגת באופן תקין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7AEAF" w14:textId="2DF93984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B56117" w14:textId="3F4F7A99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כדאי להוסיף מעבר לתת קטגוריה כבר מהמסך הראשי</w:t>
            </w:r>
          </w:p>
        </w:tc>
      </w:tr>
      <w:tr w:rsidR="00C9196D" w:rsidRPr="00841048" w14:paraId="29CAA8A2" w14:textId="77777777" w:rsidTr="00C9196D">
        <w:trPr>
          <w:cantSplit/>
          <w:trHeight w:val="381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5268D" w14:textId="0F46556A" w:rsidR="00C9196D" w:rsidRPr="00841048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4A52D" w14:textId="1055E68D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שינוי פרטים אישיים( שם מלא) ועדכון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15A6F" w14:textId="62FB9FAC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המערכת קלטה את הנתונים ועדכנה בהתאם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718CF" w14:textId="2B718DC1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המערכת קלטה את הנתונים ועדכנה בהתאם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F97C9" w14:textId="6597F113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3EEB04" w14:textId="11085181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-</w:t>
            </w:r>
          </w:p>
        </w:tc>
      </w:tr>
      <w:tr w:rsidR="00C9196D" w:rsidRPr="00841048" w14:paraId="4D211207" w14:textId="77777777" w:rsidTr="00C9196D">
        <w:trPr>
          <w:cantSplit/>
          <w:trHeight w:val="401"/>
        </w:trPr>
        <w:tc>
          <w:tcPr>
            <w:tcW w:w="1363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4A25B" w14:textId="26F57FEB" w:rsidR="00C9196D" w:rsidRPr="00841048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2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56E0D" w14:textId="4D231B6A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אפשרות הרשמה למשתמש לא קיים</w:t>
            </w:r>
          </w:p>
        </w:tc>
        <w:tc>
          <w:tcPr>
            <w:tcW w:w="243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BBF44" w14:textId="6053C4EE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אפשרות להירשם</w:t>
            </w:r>
          </w:p>
        </w:tc>
        <w:tc>
          <w:tcPr>
            <w:tcW w:w="19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565AE" w14:textId="08E38478" w:rsidR="00C9196D" w:rsidRPr="00DE7AF1" w:rsidRDefault="00C9196D" w:rsidP="00C9196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ישנה אפשרות להירשם למשתמש לא קיים במערכת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A6CC0" w14:textId="0BEB774A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CABF7E" w14:textId="634C14F1" w:rsidR="00C9196D" w:rsidRDefault="00C9196D" w:rsidP="00C9196D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-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A570" w14:textId="77777777" w:rsidR="00903F8E" w:rsidRDefault="00903F8E" w:rsidP="004E6E9E">
      <w:r>
        <w:separator/>
      </w:r>
    </w:p>
  </w:endnote>
  <w:endnote w:type="continuationSeparator" w:id="0">
    <w:p w14:paraId="3E4558C2" w14:textId="77777777" w:rsidR="00903F8E" w:rsidRDefault="00903F8E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5953" w14:textId="77777777" w:rsidR="00903F8E" w:rsidRDefault="00903F8E" w:rsidP="004E6E9E">
      <w:r>
        <w:separator/>
      </w:r>
    </w:p>
  </w:footnote>
  <w:footnote w:type="continuationSeparator" w:id="0">
    <w:p w14:paraId="270A75A4" w14:textId="77777777" w:rsidR="00903F8E" w:rsidRDefault="00903F8E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9B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53B4E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10C56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03F8E"/>
    <w:rsid w:val="009230D4"/>
    <w:rsid w:val="00927FF2"/>
    <w:rsid w:val="00931FD3"/>
    <w:rsid w:val="00981909"/>
    <w:rsid w:val="00987908"/>
    <w:rsid w:val="00995ED3"/>
    <w:rsid w:val="009A2CE0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196D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DE7AF1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בן קפלן</cp:lastModifiedBy>
  <cp:revision>4</cp:revision>
  <cp:lastPrinted>2021-02-16T07:13:00Z</cp:lastPrinted>
  <dcterms:created xsi:type="dcterms:W3CDTF">2022-12-01T14:00:00Z</dcterms:created>
  <dcterms:modified xsi:type="dcterms:W3CDTF">2023-04-23T08:06:00Z</dcterms:modified>
</cp:coreProperties>
</file>