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AE00" w14:textId="3BFC9187" w:rsidR="007D0F43" w:rsidRPr="007D0F43" w:rsidRDefault="007D0F43" w:rsidP="00841048">
      <w:pPr>
        <w:jc w:val="center"/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</w:pP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טבלת מקרי בדיקה (</w:t>
      </w:r>
      <w:r w:rsidRPr="007D0F43">
        <w:rPr>
          <w:rFonts w:asciiTheme="minorHAnsi" w:eastAsiaTheme="minorHAnsi" w:hAnsiTheme="minorHAnsi" w:cstheme="minorHAnsi"/>
          <w:b/>
          <w:color w:val="C00000"/>
          <w:sz w:val="40"/>
          <w:szCs w:val="40"/>
        </w:rPr>
        <w:t>Test Cases</w:t>
      </w: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)</w:t>
      </w:r>
    </w:p>
    <w:p w14:paraId="3602BBF2" w14:textId="77777777" w:rsidR="007D0F43" w:rsidRPr="007D0F43" w:rsidRDefault="007D0F43" w:rsidP="00841048">
      <w:pPr>
        <w:jc w:val="center"/>
        <w:rPr>
          <w:rFonts w:asciiTheme="minorHAnsi" w:hAnsiTheme="minorHAnsi" w:cstheme="minorHAnsi"/>
        </w:rPr>
      </w:pPr>
    </w:p>
    <w:tbl>
      <w:tblPr>
        <w:bidiVisual/>
        <w:tblW w:w="1001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39"/>
        <w:gridCol w:w="2179"/>
        <w:gridCol w:w="2504"/>
        <w:gridCol w:w="2012"/>
        <w:gridCol w:w="818"/>
        <w:gridCol w:w="1260"/>
      </w:tblGrid>
      <w:tr w:rsidR="007D0F43" w:rsidRPr="00841048" w14:paraId="422D0452" w14:textId="77777777" w:rsidTr="002273AD">
        <w:trPr>
          <w:cantSplit/>
          <w:trHeight w:val="701"/>
          <w:tblHeader/>
          <w:jc w:val="center"/>
        </w:trPr>
        <w:tc>
          <w:tcPr>
            <w:tcW w:w="123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7A2FC6D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סוג</w:t>
            </w:r>
          </w:p>
          <w:p w14:paraId="15ECAD7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הבדיקה</w:t>
            </w:r>
          </w:p>
        </w:tc>
        <w:tc>
          <w:tcPr>
            <w:tcW w:w="217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3C80D25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הסבר לצעד הבדיקה</w:t>
            </w:r>
          </w:p>
          <w:p w14:paraId="1CAD068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5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4E04AD3" w14:textId="545D820E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תוצאה </w:t>
            </w:r>
            <w:r w:rsidR="00764C31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צפויה </w:t>
            </w:r>
          </w:p>
        </w:tc>
        <w:tc>
          <w:tcPr>
            <w:tcW w:w="20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1BA35C11" w14:textId="21A148D4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תוצאה </w:t>
            </w:r>
            <w:r w:rsidR="00764C31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בפועל </w:t>
            </w:r>
          </w:p>
        </w:tc>
        <w:tc>
          <w:tcPr>
            <w:tcW w:w="8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650FC2BA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 / נכשל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FFFF00" w:fill="E6E6E6"/>
            <w:vAlign w:val="center"/>
          </w:tcPr>
          <w:p w14:paraId="28AE4F8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הערות</w:t>
            </w:r>
          </w:p>
        </w:tc>
      </w:tr>
      <w:tr w:rsidR="007D0F43" w:rsidRPr="00841048" w14:paraId="458F4FA5" w14:textId="77777777" w:rsidTr="002273AD">
        <w:trPr>
          <w:cantSplit/>
          <w:trHeight w:val="192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B8C5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2C0B0" w14:textId="34DA153E" w:rsidR="007D0F43" w:rsidRPr="00841048" w:rsidRDefault="007C48A7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7C48A7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לחיצה על כפתור </w:t>
            </w:r>
            <w:r w:rsidRPr="007C48A7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add to cart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701CC" w14:textId="432AE23B" w:rsidR="007D0F43" w:rsidRPr="00841048" w:rsidRDefault="00E8347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E83476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חיה הוספה לסל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CAB21" w14:textId="32C4C02C" w:rsidR="007D0F43" w:rsidRPr="00841048" w:rsidRDefault="00164B7D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164B7D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החיה נוספה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DD76B" w14:textId="1617D8FA" w:rsidR="007D0F43" w:rsidRPr="00841048" w:rsidRDefault="00164B7D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8E1A2E" w14:textId="5C9F7C69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3732747D" w14:textId="77777777" w:rsidTr="002273AD">
        <w:trPr>
          <w:cantSplit/>
          <w:trHeight w:val="192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637D9" w14:textId="33ACF55E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תאימות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971BA" w14:textId="257BCA30" w:rsidR="007D0F43" w:rsidRPr="00841048" w:rsidRDefault="003C676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3C6766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היכנס אל מערכת /אתר דרך הדפדפן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BAA6" w14:textId="21B60E13" w:rsidR="007D0F43" w:rsidRPr="00841048" w:rsidRDefault="003C676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3C6766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 באופן תקין וללא תקלות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1301F" w14:textId="5DF5E7B7" w:rsidR="007D0F43" w:rsidRPr="00841048" w:rsidRDefault="0046194A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46194A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 באופן תקין וללא תקלות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E97B" w14:textId="09F77A2A" w:rsidR="007D0F43" w:rsidRPr="00841048" w:rsidRDefault="0046194A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4CF3D2" w14:textId="002D158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11684D03" w14:textId="77777777" w:rsidTr="002273AD">
        <w:trPr>
          <w:cantSplit/>
          <w:trHeight w:val="192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BD88CD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נגישות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DA0C25D" w14:textId="738BE2A6" w:rsidR="007D0F43" w:rsidRPr="00841048" w:rsidRDefault="00F0188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01883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הכנס  למערכת/אתר ובחן אם ישנם כפתורי נגישות אשר </w:t>
            </w: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מיועדים</w:t>
            </w:r>
            <w:r w:rsidRPr="00F01883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 לבעלי מוגבלויות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B4D5FF3" w14:textId="0748A36C" w:rsidR="007D0F43" w:rsidRPr="00841048" w:rsidRDefault="006F6399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6F6399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מוצגת/אתר מציג כפתורי נגישות לכבדי שמיעה ולקוי ראייה ובכללי נגיש לבעלי מוגבלויות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266B1FE" w14:textId="51F22A45" w:rsidR="007D0F43" w:rsidRPr="00841048" w:rsidRDefault="00F50B7C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50B7C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לא נמצא כפתור אשר מיועד לבעלי מוגבלויות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8C7000A" w14:textId="1C7707EF" w:rsidR="007D0F43" w:rsidRPr="00841048" w:rsidRDefault="00F50B7C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45596444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654ED4BC" w14:textId="77777777" w:rsidTr="002273AD">
        <w:trPr>
          <w:cantSplit/>
          <w:trHeight w:val="202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359BD5F" w14:textId="37F6557D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ממשק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4C2AC5B" w14:textId="04B9D0B2" w:rsidR="007D0F43" w:rsidRPr="00841048" w:rsidRDefault="00E02455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E02455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הכנס  למערכת/אתר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6B5B0226" w14:textId="286BDFCE" w:rsidR="007D0F43" w:rsidRPr="00841048" w:rsidRDefault="002170C4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2170C4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האתר קריא וברור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D6E615F" w14:textId="3610EC74" w:rsidR="007D0F43" w:rsidRPr="00841048" w:rsidRDefault="002170C4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2170C4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האתר קריא נעים עם טקסטים ברורים ידידותי למשתמש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2E9A2CD7" w14:textId="6926B90B" w:rsidR="007D0F43" w:rsidRPr="00841048" w:rsidRDefault="0046194A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6BB6F7D7" w14:textId="6D74B3F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7B3F31" w:rsidRPr="00841048" w14:paraId="124BBF23" w14:textId="77777777" w:rsidTr="002273AD">
        <w:trPr>
          <w:cantSplit/>
          <w:trHeight w:val="753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AF12EA7" w14:textId="262D3E4F" w:rsidR="007B3F31" w:rsidRPr="00841048" w:rsidRDefault="002273AD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1976B80" w14:textId="5B3C8EAF" w:rsidR="007B3F31" w:rsidRPr="00E02455" w:rsidRDefault="00505722" w:rsidP="00505722">
            <w:pPr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הכנס אל האתר חנות חיות</w:t>
            </w:r>
            <w:r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בחר קטגוריה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903D522" w14:textId="226B0904" w:rsidR="007B3F31" w:rsidRPr="002170C4" w:rsidRDefault="00505722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505722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</w:t>
            </w:r>
            <w:r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  <w:t>/</w:t>
            </w:r>
            <w:r w:rsidRPr="00505722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הקטגוריה מוצגת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431445B4" w14:textId="6D2F8993" w:rsidR="007B3F31" w:rsidRPr="002170C4" w:rsidRDefault="00505722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505722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מערכת מוצגת </w:t>
            </w: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ב</w:t>
            </w:r>
            <w:r w:rsidRPr="00505722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הצלחה</w:t>
            </w:r>
            <w:r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  <w:t>/</w:t>
            </w:r>
            <w:r w:rsidRPr="00505722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הקטגוריה מוצגת בהצלחה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BC2E7BF" w14:textId="4364707B" w:rsidR="007B3F31" w:rsidRDefault="00505722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7F419706" w14:textId="77777777" w:rsidR="007B3F31" w:rsidRPr="00841048" w:rsidRDefault="007B3F31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2273AD" w:rsidRPr="00841048" w14:paraId="4D12C4E8" w14:textId="77777777" w:rsidTr="002273AD">
        <w:trPr>
          <w:cantSplit/>
          <w:trHeight w:val="692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EF06239" w14:textId="7760A7E9" w:rsidR="002273AD" w:rsidRPr="00841048" w:rsidRDefault="002273AD" w:rsidP="002273AD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66F533F8" w14:textId="03B8BB22" w:rsidR="002273AD" w:rsidRPr="00E02455" w:rsidRDefault="002273AD" w:rsidP="002273A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D10603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היכנס אל קטגוריה מסויימת</w:t>
            </w:r>
            <w:r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  <w:t>/</w:t>
            </w:r>
            <w:r>
              <w:rPr>
                <w:rtl/>
              </w:rPr>
              <w:t xml:space="preserve"> </w:t>
            </w:r>
            <w:r w:rsidRPr="00F870FB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בחר תת קטגוריה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67D79652" w14:textId="7E68E1B1" w:rsidR="002273AD" w:rsidRPr="002170C4" w:rsidRDefault="002273AD" w:rsidP="002273A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F870FB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העברה אל הקטגוריה הרצויה</w:t>
            </w:r>
            <w:r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העברה אל תת קטוגריה שנחרה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54AEB0D6" w14:textId="663924DD" w:rsidR="002273AD" w:rsidRPr="002170C4" w:rsidRDefault="002273AD" w:rsidP="002273A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F870FB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מעביר אל הקטגוריה הרצויה</w:t>
            </w:r>
            <w:r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  <w:t>/</w:t>
            </w:r>
            <w:r>
              <w:rPr>
                <w:rtl/>
              </w:rPr>
              <w:t xml:space="preserve"> </w:t>
            </w:r>
            <w:r w:rsidRPr="00F870FB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מעביר אל הקטגוריה תת הרצויה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4CC2F4E8" w14:textId="3D197C5C" w:rsidR="002273AD" w:rsidRDefault="002273AD" w:rsidP="002273AD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6E3A4916" w14:textId="77777777" w:rsidR="002273AD" w:rsidRPr="00841048" w:rsidRDefault="002273AD" w:rsidP="002273AD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2273AD" w:rsidRPr="00841048" w14:paraId="7B13BD45" w14:textId="77777777" w:rsidTr="002273AD">
        <w:trPr>
          <w:cantSplit/>
          <w:trHeight w:val="676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6418D21E" w14:textId="49EA9098" w:rsidR="002273AD" w:rsidRPr="00841048" w:rsidRDefault="002273AD" w:rsidP="002273AD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2741C0EF" w14:textId="7F70AC58" w:rsidR="002273AD" w:rsidRPr="00E02455" w:rsidRDefault="002273AD" w:rsidP="002273A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5F7225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הכנס אל המערכת כמשתמש רשום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20936A37" w14:textId="569BAEA0" w:rsidR="002273AD" w:rsidRPr="002170C4" w:rsidRDefault="002273AD" w:rsidP="002273A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5F7225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 כמשתמש רשום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525E8E34" w14:textId="46672A7F" w:rsidR="002273AD" w:rsidRPr="002170C4" w:rsidRDefault="002273AD" w:rsidP="002273A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5F7225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 כראוי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0825302" w14:textId="29EF6FA4" w:rsidR="002273AD" w:rsidRDefault="002273AD" w:rsidP="002273AD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72B73FB3" w14:textId="77777777" w:rsidR="002273AD" w:rsidRPr="00841048" w:rsidRDefault="002273AD" w:rsidP="002273AD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2273AD" w:rsidRPr="00841048" w14:paraId="6B86D713" w14:textId="77777777" w:rsidTr="002273AD">
        <w:trPr>
          <w:cantSplit/>
          <w:trHeight w:val="685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F50FB06" w14:textId="50E0DBA9" w:rsidR="002273AD" w:rsidRPr="00841048" w:rsidRDefault="002273AD" w:rsidP="002273AD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20BAF1DE" w14:textId="6F3E0BDE" w:rsidR="002273AD" w:rsidRPr="00E02455" w:rsidRDefault="002273AD" w:rsidP="002273A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F17937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היכנס לחיה מסוימת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EDD9F93" w14:textId="7F7E8FF3" w:rsidR="002273AD" w:rsidRPr="002170C4" w:rsidRDefault="002273AD" w:rsidP="002273A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F17937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חלונית מפרט החיות</w:t>
            </w: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 xml:space="preserve"> תוצג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573FA0A5" w14:textId="38C5FBDD" w:rsidR="002273AD" w:rsidRPr="002170C4" w:rsidRDefault="002273AD" w:rsidP="002273A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721FF5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האתר מוצג בהצלחה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F02B667" w14:textId="23EE9F3E" w:rsidR="002273AD" w:rsidRDefault="002273AD" w:rsidP="002273AD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661C6CCD" w14:textId="77777777" w:rsidR="002273AD" w:rsidRPr="00841048" w:rsidRDefault="002273AD" w:rsidP="002273AD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2273AD" w:rsidRPr="00841048" w14:paraId="7B34280B" w14:textId="77777777" w:rsidTr="002273AD">
        <w:trPr>
          <w:cantSplit/>
          <w:trHeight w:val="810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BB4573" w14:textId="11062FE3" w:rsidR="002273AD" w:rsidRPr="00841048" w:rsidRDefault="002273AD" w:rsidP="002273AD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641BC0" w14:textId="145A4F04" w:rsidR="002273AD" w:rsidRPr="00E02455" w:rsidRDefault="002273AD" w:rsidP="002273A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4D0AE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היכנס לסל קניות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897FD3" w14:textId="7B9EBC30" w:rsidR="002273AD" w:rsidRPr="002170C4" w:rsidRDefault="002273AD" w:rsidP="002273A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4D0AE1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חלונית סל קניות</w:t>
            </w: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 xml:space="preserve"> תוצג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F98ADB" w14:textId="05EBD7CE" w:rsidR="002273AD" w:rsidRPr="002170C4" w:rsidRDefault="002273AD" w:rsidP="002273AD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721FF5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האתר מוצג בהצלחה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50DF29" w14:textId="3206549E" w:rsidR="002273AD" w:rsidRDefault="002273AD" w:rsidP="002273AD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8DD514" w14:textId="77777777" w:rsidR="002273AD" w:rsidRPr="00841048" w:rsidRDefault="002273AD" w:rsidP="002273AD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</w:tbl>
    <w:p w14:paraId="208A0760" w14:textId="77777777" w:rsidR="007E63BA" w:rsidRPr="007D0F43" w:rsidRDefault="007E63BA" w:rsidP="00841048">
      <w:pPr>
        <w:jc w:val="center"/>
        <w:rPr>
          <w:rFonts w:asciiTheme="minorHAnsi" w:eastAsia="Calibri" w:hAnsiTheme="minorHAnsi" w:cstheme="minorHAnsi"/>
          <w:color w:val="000000"/>
        </w:rPr>
      </w:pPr>
    </w:p>
    <w:sectPr w:rsidR="007E63BA" w:rsidRPr="007D0F43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F3992" w14:textId="77777777" w:rsidR="00671663" w:rsidRDefault="00671663" w:rsidP="004E6E9E">
      <w:r>
        <w:separator/>
      </w:r>
    </w:p>
  </w:endnote>
  <w:endnote w:type="continuationSeparator" w:id="0">
    <w:p w14:paraId="1DF4F55B" w14:textId="77777777" w:rsidR="00671663" w:rsidRDefault="00671663" w:rsidP="004E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1B578" w14:textId="77777777" w:rsidR="00876C5F" w:rsidRDefault="00402350" w:rsidP="00402350">
    <w:pPr>
      <w:pStyle w:val="a6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480DA3FE" wp14:editId="4E5911E7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2B6A" w14:textId="77777777" w:rsidR="00671663" w:rsidRDefault="00671663" w:rsidP="004E6E9E">
      <w:r>
        <w:separator/>
      </w:r>
    </w:p>
  </w:footnote>
  <w:footnote w:type="continuationSeparator" w:id="0">
    <w:p w14:paraId="10DB4035" w14:textId="77777777" w:rsidR="00671663" w:rsidRDefault="00671663" w:rsidP="004E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73DC" w14:textId="77777777" w:rsidR="00F16F4E" w:rsidRDefault="00F16F4E" w:rsidP="00C2071C">
    <w:pPr>
      <w:pStyle w:val="a4"/>
      <w:jc w:val="center"/>
    </w:pPr>
    <w:r w:rsidRPr="008B6A04">
      <w:rPr>
        <w:noProof/>
      </w:rPr>
      <w:drawing>
        <wp:inline distT="0" distB="0" distL="0" distR="0" wp14:anchorId="36AD0F03" wp14:editId="2825AA93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43"/>
    <w:rsid w:val="00002857"/>
    <w:rsid w:val="00021C7A"/>
    <w:rsid w:val="00023790"/>
    <w:rsid w:val="00034BE2"/>
    <w:rsid w:val="000436F5"/>
    <w:rsid w:val="000605E2"/>
    <w:rsid w:val="00075E07"/>
    <w:rsid w:val="000E2A29"/>
    <w:rsid w:val="000E43DE"/>
    <w:rsid w:val="000F1972"/>
    <w:rsid w:val="001056CF"/>
    <w:rsid w:val="00107559"/>
    <w:rsid w:val="00121F59"/>
    <w:rsid w:val="00141A2E"/>
    <w:rsid w:val="00164B7D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170C4"/>
    <w:rsid w:val="002273AD"/>
    <w:rsid w:val="0023582B"/>
    <w:rsid w:val="003246FE"/>
    <w:rsid w:val="00325120"/>
    <w:rsid w:val="0035232A"/>
    <w:rsid w:val="00395483"/>
    <w:rsid w:val="003B25C6"/>
    <w:rsid w:val="003C6766"/>
    <w:rsid w:val="003D0F3F"/>
    <w:rsid w:val="003F1577"/>
    <w:rsid w:val="00402350"/>
    <w:rsid w:val="00404865"/>
    <w:rsid w:val="004067A3"/>
    <w:rsid w:val="004155ED"/>
    <w:rsid w:val="00423D0D"/>
    <w:rsid w:val="00450C1F"/>
    <w:rsid w:val="00460A08"/>
    <w:rsid w:val="0046194A"/>
    <w:rsid w:val="00470013"/>
    <w:rsid w:val="00485C3D"/>
    <w:rsid w:val="00495522"/>
    <w:rsid w:val="004A3244"/>
    <w:rsid w:val="004A4C17"/>
    <w:rsid w:val="004D0AE1"/>
    <w:rsid w:val="004E6E9E"/>
    <w:rsid w:val="0050064A"/>
    <w:rsid w:val="00505722"/>
    <w:rsid w:val="005070DE"/>
    <w:rsid w:val="00537A46"/>
    <w:rsid w:val="005854F1"/>
    <w:rsid w:val="00596D38"/>
    <w:rsid w:val="005B1591"/>
    <w:rsid w:val="005B2DED"/>
    <w:rsid w:val="005B60C8"/>
    <w:rsid w:val="005E4F5F"/>
    <w:rsid w:val="005F2A34"/>
    <w:rsid w:val="005F7225"/>
    <w:rsid w:val="005F749F"/>
    <w:rsid w:val="00611C16"/>
    <w:rsid w:val="00660C23"/>
    <w:rsid w:val="006640D3"/>
    <w:rsid w:val="00671663"/>
    <w:rsid w:val="006A476D"/>
    <w:rsid w:val="006B5B0A"/>
    <w:rsid w:val="006E0E95"/>
    <w:rsid w:val="006F0B86"/>
    <w:rsid w:val="006F4C2A"/>
    <w:rsid w:val="006F6399"/>
    <w:rsid w:val="0070606A"/>
    <w:rsid w:val="00721FF5"/>
    <w:rsid w:val="0074786E"/>
    <w:rsid w:val="00764C31"/>
    <w:rsid w:val="007A1D5C"/>
    <w:rsid w:val="007A76DE"/>
    <w:rsid w:val="007B3F31"/>
    <w:rsid w:val="007B455E"/>
    <w:rsid w:val="007C2582"/>
    <w:rsid w:val="007C48A7"/>
    <w:rsid w:val="007D0F43"/>
    <w:rsid w:val="007E1358"/>
    <w:rsid w:val="007E63BA"/>
    <w:rsid w:val="007F3CFF"/>
    <w:rsid w:val="00840009"/>
    <w:rsid w:val="00841048"/>
    <w:rsid w:val="0084278F"/>
    <w:rsid w:val="0087589E"/>
    <w:rsid w:val="00876C5F"/>
    <w:rsid w:val="008B6A04"/>
    <w:rsid w:val="008D6B07"/>
    <w:rsid w:val="009020E9"/>
    <w:rsid w:val="009230D4"/>
    <w:rsid w:val="00927FF2"/>
    <w:rsid w:val="00931A03"/>
    <w:rsid w:val="00931FD3"/>
    <w:rsid w:val="00981909"/>
    <w:rsid w:val="00987908"/>
    <w:rsid w:val="00995ED3"/>
    <w:rsid w:val="009E711D"/>
    <w:rsid w:val="00A2087D"/>
    <w:rsid w:val="00A31568"/>
    <w:rsid w:val="00A338F0"/>
    <w:rsid w:val="00A66199"/>
    <w:rsid w:val="00A7537F"/>
    <w:rsid w:val="00A871A9"/>
    <w:rsid w:val="00A925DE"/>
    <w:rsid w:val="00A931FA"/>
    <w:rsid w:val="00AA1B76"/>
    <w:rsid w:val="00AA468E"/>
    <w:rsid w:val="00AE18B2"/>
    <w:rsid w:val="00AE1B08"/>
    <w:rsid w:val="00AE375E"/>
    <w:rsid w:val="00B15B67"/>
    <w:rsid w:val="00B2366D"/>
    <w:rsid w:val="00B4718C"/>
    <w:rsid w:val="00B520DF"/>
    <w:rsid w:val="00B55FB4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17AF3"/>
    <w:rsid w:val="00C2071C"/>
    <w:rsid w:val="00C360AA"/>
    <w:rsid w:val="00C47108"/>
    <w:rsid w:val="00C5787D"/>
    <w:rsid w:val="00C72C9F"/>
    <w:rsid w:val="00C9412C"/>
    <w:rsid w:val="00CB5DBD"/>
    <w:rsid w:val="00CC2C3B"/>
    <w:rsid w:val="00CC5FED"/>
    <w:rsid w:val="00CD2FDB"/>
    <w:rsid w:val="00CD386B"/>
    <w:rsid w:val="00D105E6"/>
    <w:rsid w:val="00D10603"/>
    <w:rsid w:val="00D15098"/>
    <w:rsid w:val="00D21EFB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E01442"/>
    <w:rsid w:val="00E02455"/>
    <w:rsid w:val="00E32CA3"/>
    <w:rsid w:val="00E52509"/>
    <w:rsid w:val="00E546D2"/>
    <w:rsid w:val="00E61B07"/>
    <w:rsid w:val="00E71070"/>
    <w:rsid w:val="00E83476"/>
    <w:rsid w:val="00E950C4"/>
    <w:rsid w:val="00EA0544"/>
    <w:rsid w:val="00EB4B4C"/>
    <w:rsid w:val="00EB4DAE"/>
    <w:rsid w:val="00EC45EB"/>
    <w:rsid w:val="00EE0DB4"/>
    <w:rsid w:val="00EE23FD"/>
    <w:rsid w:val="00EF053B"/>
    <w:rsid w:val="00F01883"/>
    <w:rsid w:val="00F15348"/>
    <w:rsid w:val="00F16F4E"/>
    <w:rsid w:val="00F17937"/>
    <w:rsid w:val="00F325FE"/>
    <w:rsid w:val="00F50B7C"/>
    <w:rsid w:val="00F56EA9"/>
    <w:rsid w:val="00F84719"/>
    <w:rsid w:val="00F870FB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EFDD6"/>
  <w15:chartTrackingRefBased/>
  <w15:docId w15:val="{90139B40-98F1-4274-A638-BFA1188C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43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5854F1"/>
    <w:pPr>
      <w:keepNext/>
      <w:keepLines/>
      <w:spacing w:before="240" w:line="259" w:lineRule="auto"/>
      <w:outlineLvl w:val="0"/>
    </w:pPr>
    <w:rPr>
      <w:rFonts w:ascii="Arial" w:eastAsiaTheme="minorHAnsi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5">
    <w:name w:val="כותרת עליונה תו"/>
    <w:basedOn w:val="a0"/>
    <w:link w:val="a4"/>
    <w:uiPriority w:val="99"/>
    <w:rsid w:val="004E6E9E"/>
  </w:style>
  <w:style w:type="paragraph" w:styleId="a6">
    <w:name w:val="footer"/>
    <w:basedOn w:val="a"/>
    <w:link w:val="a7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7">
    <w:name w:val="כותרת תחתונה תו"/>
    <w:basedOn w:val="a0"/>
    <w:link w:val="a6"/>
    <w:uiPriority w:val="99"/>
    <w:rsid w:val="004E6E9E"/>
  </w:style>
  <w:style w:type="paragraph" w:customStyle="1" w:styleId="Heading11">
    <w:name w:val="Heading 11"/>
    <w:basedOn w:val="a"/>
    <w:next w:val="a"/>
    <w:uiPriority w:val="1"/>
    <w:qFormat/>
    <w:rsid w:val="005854F1"/>
    <w:pPr>
      <w:widowControl w:val="0"/>
      <w:autoSpaceDE w:val="0"/>
      <w:autoSpaceDN w:val="0"/>
      <w:bidi w:val="0"/>
      <w:adjustRightInd w:val="0"/>
      <w:ind w:left="1312"/>
      <w:outlineLvl w:val="0"/>
    </w:pPr>
    <w:rPr>
      <w:rFonts w:ascii="Arial" w:hAnsi="Arial" w:cs="Arial"/>
      <w:b/>
      <w:bCs/>
    </w:rPr>
  </w:style>
  <w:style w:type="character" w:customStyle="1" w:styleId="10">
    <w:name w:val="כותרת 1 תו"/>
    <w:basedOn w:val="a0"/>
    <w:link w:val="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a"/>
    <w:next w:val="a8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</w:pPr>
    <w:rPr>
      <w:rFonts w:ascii="Arial" w:eastAsiaTheme="minorHAnsi" w:hAnsi="Arial" w:cs="Arial"/>
      <w:sz w:val="20"/>
      <w:szCs w:val="20"/>
    </w:rPr>
  </w:style>
  <w:style w:type="character" w:customStyle="1" w:styleId="BodyTextChar">
    <w:name w:val="Body Text Char"/>
    <w:basedOn w:val="a0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/>
      <w:jc w:val="right"/>
    </w:pPr>
    <w:rPr>
      <w:rFonts w:ascii="Miriam" w:hAnsi="Miriam" w:cs="Miriam"/>
    </w:rPr>
  </w:style>
  <w:style w:type="character" w:customStyle="1" w:styleId="Heading1Char1">
    <w:name w:val="Heading 1 Char1"/>
    <w:basedOn w:val="a0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5854F1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9">
    <w:name w:val="גוף טקסט תו"/>
    <w:basedOn w:val="a0"/>
    <w:link w:val="a8"/>
    <w:uiPriority w:val="99"/>
    <w:semiHidden/>
    <w:rsid w:val="0058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בן קפלן</cp:lastModifiedBy>
  <cp:revision>25</cp:revision>
  <cp:lastPrinted>2021-02-16T07:13:00Z</cp:lastPrinted>
  <dcterms:created xsi:type="dcterms:W3CDTF">2022-12-01T14:00:00Z</dcterms:created>
  <dcterms:modified xsi:type="dcterms:W3CDTF">2023-05-03T06:20:00Z</dcterms:modified>
</cp:coreProperties>
</file>