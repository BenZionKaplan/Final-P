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2"/>
        <w:gridCol w:w="2178"/>
        <w:gridCol w:w="2503"/>
        <w:gridCol w:w="2011"/>
        <w:gridCol w:w="818"/>
        <w:gridCol w:w="1260"/>
      </w:tblGrid>
      <w:tr w:rsidR="007D0F43" w:rsidRPr="00841048" w14:paraId="422D0452" w14:textId="77777777" w:rsidTr="00CA5115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4B78F50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תוצאה צפויה 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0FB67FB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F3518E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בפועל 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5B8F100F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מילוי פרטים וביצוע הזמנה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79E6A21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סיכום הזמנה עם מספר הזמנה,</w:t>
            </w:r>
            <w:r w:rsidR="00D226AB"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תאריך ושעה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108481B5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סיכום הזמנה עם מספר הזמנה,</w:t>
            </w:r>
            <w:r w:rsidR="00D226AB"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תאריך ושעה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0C9BC05B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B546E9" w14:textId="77777777" w:rsidR="007D0F43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  <w:p w14:paraId="6B8E1A2E" w14:textId="5762431B" w:rsidR="00CA5115" w:rsidRPr="00841048" w:rsidRDefault="00CA5115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1C072848" w:rsidR="007D0F43" w:rsidRPr="00F3518E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היכנס אל המערכת כדרך דפדפן </w:t>
            </w:r>
            <w:proofErr w:type="spellStart"/>
            <w:r w:rsidRPr="00F3518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  <w:proofErr w:type="spellEnd"/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392F17A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עולה באופן תקין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231BAFE9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55A79486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24C4E67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0E0E015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בדיקת קיומו של כפתור נגישות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7CAED51D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קיים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3D811236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לא קיים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773696CD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נכשל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883EF6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C2AC5B" w14:textId="142AB52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לבדוק שהכתב קריא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B5B0226" w14:textId="70DF9EE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הכתב קריא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D6E615F" w14:textId="7338D73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הכתב קריא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E9A2CD7" w14:textId="5B0D4003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6BB6F7D7" w14:textId="04C680FD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83EF6" w:rsidRPr="00841048" w14:paraId="59B10A0D" w14:textId="77777777" w:rsidTr="00BE576C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286911" w14:textId="12290369" w:rsidR="00883EF6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A5371EB" w14:textId="74983E38" w:rsidR="00883EF6" w:rsidRPr="00F3518E" w:rsidRDefault="00BE576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לחיצה על כפתור </w:t>
            </w:r>
            <w:r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add to cart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E45F574" w14:textId="369A08E5" w:rsidR="00883EF6" w:rsidRPr="00F3518E" w:rsidRDefault="00BE576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חיה הוספה לסל 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CE615A5" w14:textId="7D5E7A48" w:rsidR="00883EF6" w:rsidRPr="00F3518E" w:rsidRDefault="00BE576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החיה נוספה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1D91EC1" w14:textId="4F3EBF03" w:rsidR="00883EF6" w:rsidRPr="009F2E3E" w:rsidRDefault="00BE576C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517D9459" w14:textId="77777777" w:rsidR="00883EF6" w:rsidRPr="00841048" w:rsidRDefault="00883EF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BE576C" w:rsidRPr="00841048" w14:paraId="755C9845" w14:textId="77777777" w:rsidTr="00BE576C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19BA894" w14:textId="13D22948" w:rsidR="00BE576C" w:rsidRDefault="00BE576C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B9F1899" w14:textId="409B2824" w:rsidR="00BE576C" w:rsidRDefault="003F578F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בדיקה וויזואלית</w:t>
            </w:r>
            <w:r w:rsidR="00BE576C"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17F6F77" w14:textId="3285FF15" w:rsidR="00BE576C" w:rsidRDefault="00BE576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האתר קריא וברור 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0E3DF73" w14:textId="493AFB67" w:rsidR="00BE576C" w:rsidRDefault="00BE576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ה</w:t>
            </w:r>
            <w:r w:rsidRPr="00BE576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אתר קריא נעים עם טקסטים ברורים ידידותי למשתמש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10039F6" w14:textId="5A0D2393" w:rsidR="00BE576C" w:rsidRDefault="00BE576C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0BC5D86" w14:textId="77777777" w:rsidR="00BE576C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BE576C" w:rsidRPr="00841048" w14:paraId="6881BA76" w14:textId="77777777" w:rsidTr="00BE576C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12BB3A9" w14:textId="025C7516" w:rsidR="00BE576C" w:rsidRDefault="0084169F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98186F" w14:textId="1D9E8B89" w:rsidR="00BE576C" w:rsidRPr="00AD6A9E" w:rsidRDefault="00AD6A9E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AD6A9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בדיקת הפעלה על </w:t>
            </w:r>
            <w:r w:rsidRPr="00AD6A9E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google chrome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9EE4374" w14:textId="45467FFB" w:rsidR="00BE576C" w:rsidRDefault="00D55CEB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D55CE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49E66A0" w14:textId="2851811E" w:rsidR="00BE576C" w:rsidRDefault="00D55CEB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D55CEB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 וללא תקלות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D3C56B" w14:textId="6D75AA3D" w:rsidR="00BE576C" w:rsidRDefault="00D55CEB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64963AD" w14:textId="77777777" w:rsidR="00BE576C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BE576C" w:rsidRPr="00841048" w14:paraId="32A5E714" w14:textId="77777777" w:rsidTr="00BE576C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627C0126" w14:textId="66D93373" w:rsidR="00BE576C" w:rsidRDefault="00840522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</w:t>
            </w:r>
            <w:r w:rsidR="00C720AA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צ</w:t>
            </w: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יונליות 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A44F6CE" w14:textId="08EC3BC8" w:rsidR="00BE576C" w:rsidRDefault="00840522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>אפשרויות תשלום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2BD1B2B" w14:textId="5D009D39" w:rsidR="00BE576C" w:rsidRDefault="00A23FAC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A23FA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ניתן לבחור 3 סוגים שונים, ויזה, מאסטרקארד </w:t>
            </w:r>
            <w:proofErr w:type="spellStart"/>
            <w:r w:rsidRPr="00A23FA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ואמריקן</w:t>
            </w:r>
            <w:proofErr w:type="spellEnd"/>
            <w:r w:rsidRPr="00A23FAC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אקספרס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C834C3" w14:textId="700CE67E" w:rsidR="00BE576C" w:rsidRDefault="001408B9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1408B9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ניתן לבחור 3 סוגים שונים, ויזה, מאסטרקארד </w:t>
            </w:r>
            <w:proofErr w:type="spellStart"/>
            <w:r w:rsidRPr="001408B9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ואמריקן</w:t>
            </w:r>
            <w:proofErr w:type="spellEnd"/>
            <w:r w:rsidRPr="001408B9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אקספרס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A9CE526" w14:textId="42A7D2D6" w:rsidR="00BE576C" w:rsidRDefault="001408B9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00FA125" w14:textId="77777777" w:rsidR="00BE576C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BE576C" w:rsidRPr="00841048" w14:paraId="072C9612" w14:textId="77777777" w:rsidTr="00BE576C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24B3065" w14:textId="0BB3CA8D" w:rsidR="00BE576C" w:rsidRDefault="003716D7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98C46C4" w14:textId="60828892" w:rsidR="00BE576C" w:rsidRDefault="00B86310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שדות חובה 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583B042" w14:textId="2E4F9363" w:rsidR="00BE576C" w:rsidRDefault="000C410F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0C410F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הודעה שגיאה, לא ניתן להמשיך בהזמנה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0DB2C3" w14:textId="3D423106" w:rsidR="00BE576C" w:rsidRDefault="00586127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586127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ההזמנה נקלטה למרות שלא הוזנו פרטי אשראי כלל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8FB411" w14:textId="3B92885A" w:rsidR="00BE576C" w:rsidRDefault="000C410F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נכשל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3FB9FC2" w14:textId="77777777" w:rsidR="00BE576C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BE576C" w:rsidRPr="00841048" w14:paraId="581B1128" w14:textId="77777777" w:rsidTr="009F2E3E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20E2" w14:textId="141E7FFF" w:rsidR="00BE576C" w:rsidRDefault="003716D7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פונקציונליות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F4967" w14:textId="7638620C" w:rsidR="00BE576C" w:rsidRDefault="00D56949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היסטוריית הזמנות 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FE34F" w14:textId="45CC9B3E" w:rsidR="00BE576C" w:rsidRDefault="00C720AA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C720AA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ההזמנה שביצענו רשומה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0474E" w14:textId="0B579493" w:rsidR="00BE576C" w:rsidRDefault="00C720AA" w:rsidP="00841048">
            <w:pPr>
              <w:jc w:val="center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</w:pPr>
            <w:r w:rsidRPr="00C720AA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ההזמנה שביצענו רשומה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740B" w14:textId="54F8C638" w:rsidR="00BE576C" w:rsidRDefault="00C720AA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DCBBBD" w14:textId="77777777" w:rsidR="00BE576C" w:rsidRPr="00841048" w:rsidRDefault="00BE576C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</w:tbl>
    <w:p w14:paraId="208A0760" w14:textId="77777777" w:rsidR="007E63BA" w:rsidRPr="00CA5115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CA5115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7770" w14:textId="77777777" w:rsidR="00C1479C" w:rsidRDefault="00C1479C" w:rsidP="004E6E9E">
      <w:r>
        <w:separator/>
      </w:r>
    </w:p>
  </w:endnote>
  <w:endnote w:type="continuationSeparator" w:id="0">
    <w:p w14:paraId="713F9607" w14:textId="77777777" w:rsidR="00C1479C" w:rsidRDefault="00C1479C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716D" w14:textId="77777777" w:rsidR="00C1479C" w:rsidRDefault="00C1479C" w:rsidP="004E6E9E">
      <w:r>
        <w:separator/>
      </w:r>
    </w:p>
  </w:footnote>
  <w:footnote w:type="continuationSeparator" w:id="0">
    <w:p w14:paraId="61A1A6CE" w14:textId="77777777" w:rsidR="00C1479C" w:rsidRDefault="00C1479C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52722"/>
    <w:rsid w:val="000605E2"/>
    <w:rsid w:val="00075E07"/>
    <w:rsid w:val="000C410F"/>
    <w:rsid w:val="000E2A29"/>
    <w:rsid w:val="000F1972"/>
    <w:rsid w:val="001056CF"/>
    <w:rsid w:val="00107559"/>
    <w:rsid w:val="00121F59"/>
    <w:rsid w:val="001408B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716D7"/>
    <w:rsid w:val="00395483"/>
    <w:rsid w:val="003B25C6"/>
    <w:rsid w:val="003D0F3F"/>
    <w:rsid w:val="003F1577"/>
    <w:rsid w:val="003F578F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86127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0522"/>
    <w:rsid w:val="00841048"/>
    <w:rsid w:val="0084169F"/>
    <w:rsid w:val="0084278F"/>
    <w:rsid w:val="0087589E"/>
    <w:rsid w:val="00876C5F"/>
    <w:rsid w:val="00883EF6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9F2E3E"/>
    <w:rsid w:val="00A2087D"/>
    <w:rsid w:val="00A23FAC"/>
    <w:rsid w:val="00A31568"/>
    <w:rsid w:val="00A338F0"/>
    <w:rsid w:val="00A66199"/>
    <w:rsid w:val="00A7537F"/>
    <w:rsid w:val="00A871A9"/>
    <w:rsid w:val="00A925DE"/>
    <w:rsid w:val="00AA1B76"/>
    <w:rsid w:val="00AA468E"/>
    <w:rsid w:val="00AD6A9E"/>
    <w:rsid w:val="00AE18B2"/>
    <w:rsid w:val="00AE1B08"/>
    <w:rsid w:val="00AE375E"/>
    <w:rsid w:val="00B15B67"/>
    <w:rsid w:val="00B2366D"/>
    <w:rsid w:val="00B4718C"/>
    <w:rsid w:val="00B520DF"/>
    <w:rsid w:val="00B845E7"/>
    <w:rsid w:val="00B86310"/>
    <w:rsid w:val="00B9313F"/>
    <w:rsid w:val="00BB3D99"/>
    <w:rsid w:val="00BE3089"/>
    <w:rsid w:val="00BE576C"/>
    <w:rsid w:val="00BE5EF5"/>
    <w:rsid w:val="00BE707F"/>
    <w:rsid w:val="00BF5600"/>
    <w:rsid w:val="00C0367B"/>
    <w:rsid w:val="00C068B5"/>
    <w:rsid w:val="00C13929"/>
    <w:rsid w:val="00C1479C"/>
    <w:rsid w:val="00C17AF3"/>
    <w:rsid w:val="00C2071C"/>
    <w:rsid w:val="00C360AA"/>
    <w:rsid w:val="00C47108"/>
    <w:rsid w:val="00C5787D"/>
    <w:rsid w:val="00C720AA"/>
    <w:rsid w:val="00C72C9F"/>
    <w:rsid w:val="00C9412C"/>
    <w:rsid w:val="00CA5115"/>
    <w:rsid w:val="00CB5DBD"/>
    <w:rsid w:val="00CC2C3B"/>
    <w:rsid w:val="00CC5FED"/>
    <w:rsid w:val="00CD2FDB"/>
    <w:rsid w:val="00CD386B"/>
    <w:rsid w:val="00D105E6"/>
    <w:rsid w:val="00D15098"/>
    <w:rsid w:val="00D226AB"/>
    <w:rsid w:val="00D273F4"/>
    <w:rsid w:val="00D3395E"/>
    <w:rsid w:val="00D41E57"/>
    <w:rsid w:val="00D55CEB"/>
    <w:rsid w:val="00D56949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3518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72</TotalTime>
  <Pages>1</Pages>
  <Words>183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עדי אוסקר</cp:lastModifiedBy>
  <cp:revision>18</cp:revision>
  <cp:lastPrinted>2021-02-16T07:13:00Z</cp:lastPrinted>
  <dcterms:created xsi:type="dcterms:W3CDTF">2022-12-01T14:00:00Z</dcterms:created>
  <dcterms:modified xsi:type="dcterms:W3CDTF">2023-04-27T14:40:00Z</dcterms:modified>
</cp:coreProperties>
</file>